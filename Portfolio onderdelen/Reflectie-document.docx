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4640305"/>
        <w:docPartObj>
          <w:docPartGallery w:val="Cover Pages"/>
          <w:docPartUnique/>
        </w:docPartObj>
      </w:sdtPr>
      <w:sdtEndPr>
        <w:rPr>
          <w:b/>
        </w:rPr>
      </w:sdtEndPr>
      <w:sdtContent>
        <w:p w14:paraId="31C83E9D" w14:textId="260E7756" w:rsidR="00C76462" w:rsidRDefault="00C76462">
          <w:r>
            <w:rPr>
              <w:noProof/>
            </w:rPr>
            <mc:AlternateContent>
              <mc:Choice Requires="wpg">
                <w:drawing>
                  <wp:anchor distT="0" distB="0" distL="114300" distR="114300" simplePos="0" relativeHeight="251659264" behindDoc="1" locked="0" layoutInCell="1" allowOverlap="1" wp14:anchorId="0837387F" wp14:editId="21DEBA2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699760" cy="6905095"/>
                    <wp:effectExtent l="0" t="0" r="6350" b="0"/>
                    <wp:wrapNone/>
                    <wp:docPr id="125" name="Groe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99760" cy="6745666"/>
                              <a:chOff x="0" y="0"/>
                              <a:chExt cx="5561330" cy="5279688"/>
                            </a:xfrm>
                          </wpg:grpSpPr>
                          <wps:wsp>
                            <wps:cNvPr id="126" name="Vrije vorm 10"/>
                            <wps:cNvSpPr>
                              <a:spLocks/>
                            </wps:cNvSpPr>
                            <wps:spPr bwMode="auto">
                              <a:xfrm>
                                <a:off x="0" y="0"/>
                                <a:ext cx="5557520" cy="4155791"/>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6519A59" w14:textId="35BB907C" w:rsidR="00C76462" w:rsidRDefault="001917B1">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76462">
                                        <w:rPr>
                                          <w:color w:val="FFFFFF" w:themeColor="background1"/>
                                          <w:sz w:val="72"/>
                                          <w:szCs w:val="72"/>
                                        </w:rPr>
                                        <w:t>Reflectie Kylian Bielsma</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0837387F" id="Groep 28" o:spid="_x0000_s1026" style="position:absolute;margin-left:0;margin-top:0;width:527.55pt;height:543.7pt;z-index:-251657216;mso-top-percent:45;mso-position-horizontal:center;mso-position-horizontal-relative:margin;mso-position-vertical-relative:page;mso-top-percent:45;mso-width-relative:margin" coordsize="55613,5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">
                    <o:lock v:ext="edit" aspectratio="t"/>
                    <v:shape id="Vrije vorm 10" o:spid="_x0000_s1027" style="position:absolute;width:55575;height:41557;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653e6b [2994]" stroked="f">
                      <v:fill color2="#352139 [2018]" rotate="t" colors="0 #735579;.5 #5f3c65;1 #47264c" focus="100%" type="gradient">
                        <o:fill v:ext="view" type="gradientUnscaled"/>
                      </v:fill>
                      <v:stroke joinstyle="miter"/>
                      <v:formulas/>
                      <v:path arrowok="t" o:connecttype="custom" o:connectlocs="0,0;0,3823328;872222,3948001;5557520,3823328;5557520,3663033;5557520,0;0,0" o:connectangles="0,0,0,0,0,0,0" textboxrect="0,0,720,700"/>
                      <v:textbox inset="1in,86.4pt,86.4pt,86.4pt">
                        <w:txbxContent>
                          <w:p w14:paraId="66519A59" w14:textId="35BB907C" w:rsidR="00C76462" w:rsidRDefault="00007972">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76462">
                                  <w:rPr>
                                    <w:color w:val="FFFFFF" w:themeColor="background1"/>
                                    <w:sz w:val="72"/>
                                    <w:szCs w:val="72"/>
                                  </w:rPr>
                                  <w:t>Reflectie Kylian Bielsma</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47A028FF" w14:textId="538F0D63" w:rsidR="00C76462" w:rsidRPr="001917B1" w:rsidRDefault="00C76462">
          <w:pPr>
            <w:spacing w:after="160" w:line="259" w:lineRule="auto"/>
            <w:rPr>
              <w:b/>
            </w:rPr>
          </w:pPr>
          <w:r>
            <w:rPr>
              <w:noProof/>
            </w:rPr>
            <mc:AlternateContent>
              <mc:Choice Requires="wps">
                <w:drawing>
                  <wp:anchor distT="0" distB="0" distL="114300" distR="114300" simplePos="0" relativeHeight="251662336" behindDoc="0" locked="0" layoutInCell="1" allowOverlap="1" wp14:anchorId="29B33022" wp14:editId="5A4A5407">
                    <wp:simplePos x="0" y="0"/>
                    <wp:positionH relativeFrom="page">
                      <wp:align>center</wp:align>
                    </wp:positionH>
                    <wp:positionV relativeFrom="margin">
                      <wp:align>bottom</wp:align>
                    </wp:positionV>
                    <wp:extent cx="5753100" cy="146304"/>
                    <wp:effectExtent l="0" t="0" r="0" b="5715"/>
                    <wp:wrapSquare wrapText="bothSides"/>
                    <wp:docPr id="128" name="Tekstvak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9B2EC2" w14:textId="77777777" w:rsidR="00C76462" w:rsidRDefault="001917B1">
                                <w:pPr>
                                  <w:pStyle w:val="Geenafstand"/>
                                  <w:rPr>
                                    <w:color w:val="FFFFFF" w:themeColor="text1" w:themeTint="80"/>
                                    <w:sz w:val="18"/>
                                    <w:szCs w:val="18"/>
                                  </w:rPr>
                                </w:pPr>
                                <w:sdt>
                                  <w:sdtPr>
                                    <w:rPr>
                                      <w:caps/>
                                      <w:color w:val="FFFFFF" w:themeColor="text1" w:themeTint="80"/>
                                      <w:sz w:val="18"/>
                                      <w:szCs w:val="18"/>
                                    </w:rPr>
                                    <w:alias w:val="Bedrijf"/>
                                    <w:tag w:val=""/>
                                    <w:id w:val="-1880927279"/>
                                    <w:showingPlcHdr/>
                                    <w:dataBinding w:prefixMappings="xmlns:ns0='http://schemas.openxmlformats.org/officeDocument/2006/extended-properties' " w:xpath="/ns0:Properties[1]/ns0:Company[1]" w:storeItemID="{6668398D-A668-4E3E-A5EB-62B293D839F1}"/>
                                    <w:text/>
                                  </w:sdtPr>
                                  <w:sdtEndPr/>
                                  <w:sdtContent>
                                    <w:r w:rsidR="00C76462">
                                      <w:rPr>
                                        <w:caps/>
                                        <w:color w:val="FFFFFF" w:themeColor="text1" w:themeTint="80"/>
                                        <w:sz w:val="18"/>
                                        <w:szCs w:val="18"/>
                                      </w:rPr>
                                      <w:t>[Bedrijfsnaam]</w:t>
                                    </w:r>
                                  </w:sdtContent>
                                </w:sdt>
                                <w:r w:rsidR="00C76462">
                                  <w:rPr>
                                    <w:caps/>
                                    <w:color w:val="FFFFFF" w:themeColor="text1" w:themeTint="80"/>
                                    <w:sz w:val="18"/>
                                    <w:szCs w:val="18"/>
                                  </w:rPr>
                                  <w:t> </w:t>
                                </w:r>
                                <w:r w:rsidR="00C76462">
                                  <w:rPr>
                                    <w:color w:val="FFFFFF" w:themeColor="text1" w:themeTint="80"/>
                                    <w:sz w:val="18"/>
                                    <w:szCs w:val="18"/>
                                  </w:rPr>
                                  <w:t>| </w:t>
                                </w:r>
                                <w:sdt>
                                  <w:sdtPr>
                                    <w:rPr>
                                      <w:color w:val="FFFFFF" w:themeColor="text1" w:themeTint="80"/>
                                      <w:sz w:val="18"/>
                                      <w:szCs w:val="18"/>
                                    </w:rPr>
                                    <w:alias w:val="Adres"/>
                                    <w:tag w:val=""/>
                                    <w:id w:val="-1023088507"/>
                                    <w:showingPlcHdr/>
                                    <w:dataBinding w:prefixMappings="xmlns:ns0='http://schemas.microsoft.com/office/2006/coverPageProps' " w:xpath="/ns0:CoverPageProperties[1]/ns0:CompanyAddress[1]" w:storeItemID="{55AF091B-3C7A-41E3-B477-F2FDAA23CFDA}"/>
                                    <w:text/>
                                  </w:sdtPr>
                                  <w:sdtEndPr/>
                                  <w:sdtContent>
                                    <w:r w:rsidR="00C76462">
                                      <w:rPr>
                                        <w:color w:val="FFFFFF" w:themeColor="text1" w:themeTint="80"/>
                                        <w:sz w:val="18"/>
                                        <w:szCs w:val="18"/>
                                      </w:rPr>
                                      <w:t>[Bedrijfsadres]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9B33022" id="_x0000_t202" coordsize="21600,21600" o:spt="202" path="m,l,21600r21600,l21600,xe">
                    <v:stroke joinstyle="miter"/>
                    <v:path gradientshapeok="t" o:connecttype="rect"/>
                  </v:shapetype>
                  <v:shape id="Tekstvak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639B2EC2" w14:textId="77777777" w:rsidR="00C76462" w:rsidRDefault="00007972">
                          <w:pPr>
                            <w:pStyle w:val="Geenafstand"/>
                            <w:rPr>
                              <w:color w:val="FFFFFF" w:themeColor="text1" w:themeTint="80"/>
                              <w:sz w:val="18"/>
                              <w:szCs w:val="18"/>
                            </w:rPr>
                          </w:pPr>
                          <w:sdt>
                            <w:sdtPr>
                              <w:rPr>
                                <w:caps/>
                                <w:color w:val="FFFFFF" w:themeColor="text1" w:themeTint="80"/>
                                <w:sz w:val="18"/>
                                <w:szCs w:val="18"/>
                              </w:rPr>
                              <w:alias w:val="Bedrijf"/>
                              <w:tag w:val=""/>
                              <w:id w:val="-1880927279"/>
                              <w:showingPlcHdr/>
                              <w:dataBinding w:prefixMappings="xmlns:ns0='http://schemas.openxmlformats.org/officeDocument/2006/extended-properties' " w:xpath="/ns0:Properties[1]/ns0:Company[1]" w:storeItemID="{6668398D-A668-4E3E-A5EB-62B293D839F1}"/>
                              <w:text/>
                            </w:sdtPr>
                            <w:sdtEndPr/>
                            <w:sdtContent>
                              <w:r w:rsidR="00C76462">
                                <w:rPr>
                                  <w:caps/>
                                  <w:color w:val="FFFFFF" w:themeColor="text1" w:themeTint="80"/>
                                  <w:sz w:val="18"/>
                                  <w:szCs w:val="18"/>
                                </w:rPr>
                                <w:t>[Bedrijfsnaam]</w:t>
                              </w:r>
                            </w:sdtContent>
                          </w:sdt>
                          <w:r w:rsidR="00C76462">
                            <w:rPr>
                              <w:caps/>
                              <w:color w:val="FFFFFF" w:themeColor="text1" w:themeTint="80"/>
                              <w:sz w:val="18"/>
                              <w:szCs w:val="18"/>
                            </w:rPr>
                            <w:t> </w:t>
                          </w:r>
                          <w:r w:rsidR="00C76462">
                            <w:rPr>
                              <w:color w:val="FFFFFF" w:themeColor="text1" w:themeTint="80"/>
                              <w:sz w:val="18"/>
                              <w:szCs w:val="18"/>
                            </w:rPr>
                            <w:t>| </w:t>
                          </w:r>
                          <w:sdt>
                            <w:sdtPr>
                              <w:rPr>
                                <w:color w:val="FFFFFF" w:themeColor="text1" w:themeTint="80"/>
                                <w:sz w:val="18"/>
                                <w:szCs w:val="18"/>
                              </w:rPr>
                              <w:alias w:val="Adres"/>
                              <w:tag w:val=""/>
                              <w:id w:val="-1023088507"/>
                              <w:showingPlcHdr/>
                              <w:dataBinding w:prefixMappings="xmlns:ns0='http://schemas.microsoft.com/office/2006/coverPageProps' " w:xpath="/ns0:CoverPageProperties[1]/ns0:CompanyAddress[1]" w:storeItemID="{55AF091B-3C7A-41E3-B477-F2FDAA23CFDA}"/>
                              <w:text/>
                            </w:sdtPr>
                            <w:sdtEndPr/>
                            <w:sdtContent>
                              <w:r w:rsidR="00C76462">
                                <w:rPr>
                                  <w:color w:val="FFFFFF" w:themeColor="text1" w:themeTint="80"/>
                                  <w:sz w:val="18"/>
                                  <w:szCs w:val="18"/>
                                </w:rPr>
                                <w:t>[Bedrijfsadres]</w:t>
                              </w:r>
                            </w:sdtContent>
                          </w:sdt>
                        </w:p>
                      </w:txbxContent>
                    </v:textbox>
                    <w10:wrap type="square" anchorx="page" anchory="margin"/>
                  </v:shape>
                </w:pict>
              </mc:Fallback>
            </mc:AlternateContent>
          </w:r>
          <w:r>
            <w:rPr>
              <w:b/>
            </w:rPr>
            <w:br w:type="page"/>
          </w:r>
        </w:p>
      </w:sdtContent>
    </w:sdt>
    <w:p w14:paraId="5DCCA24B" w14:textId="466C665F" w:rsidR="00E00F9C" w:rsidRDefault="00E00F9C" w:rsidP="00E00F9C">
      <w:pPr>
        <w:pStyle w:val="Kop1"/>
      </w:pPr>
      <w:r>
        <w:lastRenderedPageBreak/>
        <w:t>Reflectie</w:t>
      </w:r>
    </w:p>
    <w:p w14:paraId="0E7AFD01" w14:textId="77777777" w:rsidR="00E00F9C" w:rsidRPr="00E35A34" w:rsidRDefault="00E00F9C" w:rsidP="00E00F9C"/>
    <w:tbl>
      <w:tblPr>
        <w:tblStyle w:val="SPLVeldnamendonkerpaars-1ekolomentotaalrijgroen"/>
        <w:tblW w:w="5000" w:type="pct"/>
        <w:tblLook w:val="04A0" w:firstRow="1" w:lastRow="0" w:firstColumn="1" w:lastColumn="0" w:noHBand="0" w:noVBand="1"/>
      </w:tblPr>
      <w:tblGrid>
        <w:gridCol w:w="1844"/>
        <w:gridCol w:w="7218"/>
      </w:tblGrid>
      <w:tr w:rsidR="00E00F9C" w14:paraId="437ED9C3" w14:textId="77777777" w:rsidTr="00115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1F48B61B" w14:textId="77777777" w:rsidR="00E00F9C" w:rsidRPr="004E40FA" w:rsidRDefault="00E00F9C" w:rsidP="001157D8">
            <w:pPr>
              <w:jc w:val="center"/>
              <w:rPr>
                <w:b/>
              </w:rPr>
            </w:pPr>
            <w:r w:rsidRPr="00DE4CFF">
              <w:rPr>
                <w:b/>
                <w:color w:val="FFFFFF" w:themeColor="background1"/>
              </w:rPr>
              <w:t>Persoonsinformatie</w:t>
            </w:r>
          </w:p>
        </w:tc>
      </w:tr>
      <w:tr w:rsidR="00E00F9C" w14:paraId="78B0DCA5" w14:textId="77777777" w:rsidTr="00115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pct"/>
          </w:tcPr>
          <w:p w14:paraId="7474F144" w14:textId="77777777" w:rsidR="00E00F9C" w:rsidRDefault="00E00F9C" w:rsidP="001157D8">
            <w:r>
              <w:t>Naam kandidaat</w:t>
            </w:r>
          </w:p>
        </w:tc>
        <w:tc>
          <w:tcPr>
            <w:tcW w:w="3983" w:type="pct"/>
          </w:tcPr>
          <w:p w14:paraId="4558BF54" w14:textId="77777777" w:rsidR="00E00F9C" w:rsidRDefault="00E00F9C" w:rsidP="001157D8">
            <w:pPr>
              <w:cnfStyle w:val="000000100000" w:firstRow="0" w:lastRow="0" w:firstColumn="0" w:lastColumn="0" w:oddVBand="0" w:evenVBand="0" w:oddHBand="1" w:evenHBand="0" w:firstRowFirstColumn="0" w:firstRowLastColumn="0" w:lastRowFirstColumn="0" w:lastRowLastColumn="0"/>
            </w:pPr>
            <w:r>
              <w:t>Kylian Bielsma</w:t>
            </w:r>
          </w:p>
        </w:tc>
      </w:tr>
      <w:tr w:rsidR="00E00F9C" w14:paraId="67BE0D43" w14:textId="77777777" w:rsidTr="001157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pct"/>
          </w:tcPr>
          <w:p w14:paraId="340D8BB2" w14:textId="77777777" w:rsidR="00E00F9C" w:rsidRDefault="00E00F9C" w:rsidP="001157D8">
            <w:r>
              <w:t>Studentnummer</w:t>
            </w:r>
          </w:p>
        </w:tc>
        <w:tc>
          <w:tcPr>
            <w:tcW w:w="3983" w:type="pct"/>
          </w:tcPr>
          <w:p w14:paraId="06B4F8EB" w14:textId="77777777" w:rsidR="00E00F9C" w:rsidRDefault="00E00F9C" w:rsidP="001157D8">
            <w:pPr>
              <w:cnfStyle w:val="000000010000" w:firstRow="0" w:lastRow="0" w:firstColumn="0" w:lastColumn="0" w:oddVBand="0" w:evenVBand="0" w:oddHBand="0" w:evenHBand="1" w:firstRowFirstColumn="0" w:firstRowLastColumn="0" w:lastRowFirstColumn="0" w:lastRowLastColumn="0"/>
            </w:pPr>
            <w:r>
              <w:t>130924</w:t>
            </w:r>
          </w:p>
        </w:tc>
      </w:tr>
      <w:tr w:rsidR="00E00F9C" w14:paraId="1E675E07" w14:textId="77777777" w:rsidTr="00115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pct"/>
          </w:tcPr>
          <w:p w14:paraId="010F9E88" w14:textId="77777777" w:rsidR="00E00F9C" w:rsidRDefault="00E00F9C" w:rsidP="001157D8">
            <w:r>
              <w:t>Datum</w:t>
            </w:r>
          </w:p>
        </w:tc>
        <w:tc>
          <w:tcPr>
            <w:tcW w:w="3983" w:type="pct"/>
          </w:tcPr>
          <w:p w14:paraId="4F417D0E" w14:textId="017EB006" w:rsidR="00E00F9C" w:rsidRDefault="00E00F9C" w:rsidP="001157D8">
            <w:pPr>
              <w:cnfStyle w:val="000000100000" w:firstRow="0" w:lastRow="0" w:firstColumn="0" w:lastColumn="0" w:oddVBand="0" w:evenVBand="0" w:oddHBand="1" w:evenHBand="0" w:firstRowFirstColumn="0" w:firstRowLastColumn="0" w:lastRowFirstColumn="0" w:lastRowLastColumn="0"/>
            </w:pPr>
            <w:r>
              <w:t>24-0</w:t>
            </w:r>
            <w:r w:rsidR="008E4ADF">
              <w:t>4</w:t>
            </w:r>
            <w:r>
              <w:t>-2023</w:t>
            </w:r>
          </w:p>
        </w:tc>
      </w:tr>
      <w:tr w:rsidR="00E00F9C" w14:paraId="52C83E54" w14:textId="77777777" w:rsidTr="001157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pct"/>
          </w:tcPr>
          <w:p w14:paraId="7E8EEC9C" w14:textId="77777777" w:rsidR="00E00F9C" w:rsidRDefault="00E00F9C" w:rsidP="001157D8">
            <w:r>
              <w:t>Examenonderdeel</w:t>
            </w:r>
          </w:p>
        </w:tc>
        <w:tc>
          <w:tcPr>
            <w:tcW w:w="3983" w:type="pct"/>
          </w:tcPr>
          <w:p w14:paraId="4C18141B" w14:textId="77777777" w:rsidR="00E00F9C" w:rsidRDefault="00E00F9C" w:rsidP="001157D8">
            <w:pPr>
              <w:cnfStyle w:val="000000010000" w:firstRow="0" w:lastRow="0" w:firstColumn="0" w:lastColumn="0" w:oddVBand="0" w:evenVBand="0" w:oddHBand="0" w:evenHBand="1" w:firstRowFirstColumn="0" w:firstRowLastColumn="0" w:lastRowFirstColumn="0" w:lastRowLastColumn="0"/>
            </w:pPr>
            <w:r>
              <w:t>[Nummer + naam kerntaak/werkproces/opdracht]</w:t>
            </w:r>
          </w:p>
        </w:tc>
      </w:tr>
    </w:tbl>
    <w:p w14:paraId="670BF348" w14:textId="77777777" w:rsidR="00E00F9C" w:rsidRDefault="00E00F9C" w:rsidP="00E00F9C"/>
    <w:tbl>
      <w:tblPr>
        <w:tblStyle w:val="SPLVeldnamendonkerpaars-1ekolomentotaalrijgroen"/>
        <w:tblW w:w="5000" w:type="pct"/>
        <w:tblLook w:val="04A0" w:firstRow="1" w:lastRow="0" w:firstColumn="1" w:lastColumn="0" w:noHBand="0" w:noVBand="1"/>
      </w:tblPr>
      <w:tblGrid>
        <w:gridCol w:w="9062"/>
      </w:tblGrid>
      <w:tr w:rsidR="00E00F9C" w14:paraId="7EB833CD" w14:textId="77777777" w:rsidTr="00115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5080F808" w14:textId="77777777" w:rsidR="00E00F9C" w:rsidRPr="004E40FA" w:rsidRDefault="00E00F9C" w:rsidP="001157D8">
            <w:pPr>
              <w:jc w:val="center"/>
              <w:rPr>
                <w:b/>
              </w:rPr>
            </w:pPr>
            <w:r>
              <w:rPr>
                <w:b/>
                <w:color w:val="FFFFFF" w:themeColor="background1"/>
              </w:rPr>
              <w:t>Reflectie</w:t>
            </w:r>
          </w:p>
        </w:tc>
      </w:tr>
      <w:tr w:rsidR="00E00F9C" w14:paraId="02548DF1" w14:textId="77777777" w:rsidTr="00115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BA84B10" w14:textId="77777777" w:rsidR="00E00F9C" w:rsidRDefault="00E00F9C" w:rsidP="001157D8">
            <w:r>
              <w:t>Wat was de situatie?</w:t>
            </w:r>
          </w:p>
        </w:tc>
      </w:tr>
      <w:tr w:rsidR="00E00F9C" w14:paraId="199F1BA5" w14:textId="77777777" w:rsidTr="001157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0D60409" w14:textId="77777777" w:rsidR="00E00F9C" w:rsidRDefault="00E00F9C" w:rsidP="001157D8">
            <w:pPr>
              <w:pStyle w:val="Kopje"/>
              <w:rPr>
                <w:b w:val="0"/>
              </w:rPr>
            </w:pPr>
            <w:r w:rsidRPr="0020548F">
              <w:rPr>
                <w:b w:val="0"/>
              </w:rPr>
              <w:t xml:space="preserve">Ik werkte als ontwikkelaar aan een </w:t>
            </w:r>
            <w:r>
              <w:rPr>
                <w:b w:val="0"/>
              </w:rPr>
              <w:t xml:space="preserve">interne </w:t>
            </w:r>
            <w:r w:rsidRPr="0020548F">
              <w:rPr>
                <w:b w:val="0"/>
              </w:rPr>
              <w:t>webapplicatie en ontdekte dat bepaalde functionaliteit niet meer werkte zoals het zou moeten</w:t>
            </w:r>
            <w:r>
              <w:rPr>
                <w:b w:val="0"/>
              </w:rPr>
              <w:t xml:space="preserve"> na het installeren van </w:t>
            </w:r>
            <w:proofErr w:type="spellStart"/>
            <w:r>
              <w:rPr>
                <w:b w:val="0"/>
              </w:rPr>
              <w:t>VueJS</w:t>
            </w:r>
            <w:proofErr w:type="spellEnd"/>
            <w:r w:rsidRPr="0020548F">
              <w:rPr>
                <w:b w:val="0"/>
              </w:rPr>
              <w:t xml:space="preserve">. </w:t>
            </w:r>
          </w:p>
          <w:p w14:paraId="2D658A91" w14:textId="77777777" w:rsidR="00E00F9C" w:rsidRDefault="00E00F9C" w:rsidP="001157D8">
            <w:pPr>
              <w:pStyle w:val="Kopje"/>
              <w:rPr>
                <w:b w:val="0"/>
              </w:rPr>
            </w:pPr>
          </w:p>
          <w:p w14:paraId="2B81971E" w14:textId="77777777" w:rsidR="00E00F9C" w:rsidRDefault="00E00F9C" w:rsidP="001157D8">
            <w:pPr>
              <w:pStyle w:val="Kopje"/>
              <w:rPr>
                <w:b w:val="0"/>
              </w:rPr>
            </w:pPr>
            <w:r>
              <w:rPr>
                <w:b w:val="0"/>
              </w:rPr>
              <w:t xml:space="preserve">Ik kreeg de opdracht om Mix te deinstalleren en hier voor in de plaats </w:t>
            </w:r>
            <w:proofErr w:type="spellStart"/>
            <w:r>
              <w:rPr>
                <w:b w:val="0"/>
              </w:rPr>
              <w:t>Vite</w:t>
            </w:r>
            <w:proofErr w:type="spellEnd"/>
            <w:r>
              <w:rPr>
                <w:b w:val="0"/>
              </w:rPr>
              <w:t xml:space="preserve"> te installeren. Hierna moest ik </w:t>
            </w:r>
            <w:proofErr w:type="spellStart"/>
            <w:r>
              <w:rPr>
                <w:b w:val="0"/>
              </w:rPr>
              <w:t>VueJS</w:t>
            </w:r>
            <w:proofErr w:type="spellEnd"/>
            <w:r>
              <w:rPr>
                <w:b w:val="0"/>
              </w:rPr>
              <w:t xml:space="preserve"> installeren.</w:t>
            </w:r>
          </w:p>
          <w:p w14:paraId="258F144F" w14:textId="77777777" w:rsidR="00E00F9C" w:rsidRDefault="00E00F9C" w:rsidP="001157D8">
            <w:pPr>
              <w:pStyle w:val="Kopje"/>
              <w:rPr>
                <w:b w:val="0"/>
              </w:rPr>
            </w:pPr>
          </w:p>
          <w:p w14:paraId="7D0AD195" w14:textId="77777777" w:rsidR="00E00F9C" w:rsidRDefault="00E00F9C" w:rsidP="001157D8">
            <w:pPr>
              <w:pStyle w:val="Kopje"/>
              <w:rPr>
                <w:b w:val="0"/>
              </w:rPr>
            </w:pPr>
            <w:r w:rsidRPr="0020548F">
              <w:rPr>
                <w:b w:val="0"/>
              </w:rPr>
              <w:t xml:space="preserve">Na onderzoek bleek dat de oorzaak lag </w:t>
            </w:r>
            <w:r>
              <w:rPr>
                <w:b w:val="0"/>
              </w:rPr>
              <w:t>aan</w:t>
            </w:r>
            <w:r w:rsidRPr="0020548F">
              <w:rPr>
                <w:b w:val="0"/>
              </w:rPr>
              <w:t xml:space="preserve"> een foutieve </w:t>
            </w:r>
            <w:r>
              <w:rPr>
                <w:b w:val="0"/>
              </w:rPr>
              <w:t xml:space="preserve">installatie van </w:t>
            </w:r>
            <w:proofErr w:type="spellStart"/>
            <w:r>
              <w:rPr>
                <w:b w:val="0"/>
              </w:rPr>
              <w:t>Vite</w:t>
            </w:r>
            <w:proofErr w:type="spellEnd"/>
            <w:r>
              <w:rPr>
                <w:b w:val="0"/>
              </w:rPr>
              <w:t xml:space="preserve">. </w:t>
            </w:r>
          </w:p>
          <w:p w14:paraId="23173023" w14:textId="77777777" w:rsidR="00E00F9C" w:rsidRDefault="00E00F9C" w:rsidP="001157D8">
            <w:pPr>
              <w:pStyle w:val="Kopje"/>
              <w:rPr>
                <w:b w:val="0"/>
              </w:rPr>
            </w:pPr>
            <w:r w:rsidRPr="0020548F">
              <w:rPr>
                <w:b w:val="0"/>
              </w:rPr>
              <w:t xml:space="preserve">Het probleem was dat </w:t>
            </w:r>
            <w:r>
              <w:rPr>
                <w:b w:val="0"/>
              </w:rPr>
              <w:t xml:space="preserve">deze versie van </w:t>
            </w:r>
            <w:proofErr w:type="spellStart"/>
            <w:r>
              <w:rPr>
                <w:b w:val="0"/>
              </w:rPr>
              <w:t>Vite</w:t>
            </w:r>
            <w:proofErr w:type="spellEnd"/>
            <w:r w:rsidRPr="0020548F">
              <w:rPr>
                <w:b w:val="0"/>
              </w:rPr>
              <w:t xml:space="preserve"> niet compatibel was met de versie van </w:t>
            </w:r>
            <w:proofErr w:type="spellStart"/>
            <w:r w:rsidRPr="0020548F">
              <w:rPr>
                <w:b w:val="0"/>
              </w:rPr>
              <w:t>Laravel</w:t>
            </w:r>
            <w:proofErr w:type="spellEnd"/>
            <w:r w:rsidRPr="0020548F">
              <w:rPr>
                <w:b w:val="0"/>
              </w:rPr>
              <w:t xml:space="preserve"> die we gebruikten, wat leidde tot problemen in de functionaliteit.</w:t>
            </w:r>
          </w:p>
          <w:p w14:paraId="4B9E7945" w14:textId="77777777" w:rsidR="00E00F9C" w:rsidRPr="00A4201B" w:rsidRDefault="00E00F9C" w:rsidP="001157D8">
            <w:pPr>
              <w:pStyle w:val="Kopje"/>
              <w:rPr>
                <w:b w:val="0"/>
              </w:rPr>
            </w:pPr>
          </w:p>
        </w:tc>
      </w:tr>
      <w:tr w:rsidR="00E00F9C" w14:paraId="3F2EED02" w14:textId="77777777" w:rsidTr="00115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7F438AD" w14:textId="77777777" w:rsidR="00E00F9C" w:rsidRDefault="00E00F9C" w:rsidP="001157D8">
            <w:r>
              <w:t>Wat was je taak?</w:t>
            </w:r>
          </w:p>
        </w:tc>
      </w:tr>
      <w:tr w:rsidR="00E00F9C" w14:paraId="627E9E9A" w14:textId="77777777" w:rsidTr="001157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06474D5B" w14:textId="77777777" w:rsidR="00E00F9C" w:rsidRDefault="00E00F9C" w:rsidP="001157D8">
            <w:pPr>
              <w:pStyle w:val="Kopje"/>
              <w:rPr>
                <w:b w:val="0"/>
              </w:rPr>
            </w:pPr>
            <w:r w:rsidRPr="0020548F">
              <w:rPr>
                <w:b w:val="0"/>
              </w:rPr>
              <w:t>Mijn taak was om het probleem te onderzoeken en op te lossen, zodat de functionaliteit van de webapp weer naar behoren zou werken.</w:t>
            </w:r>
          </w:p>
          <w:p w14:paraId="786F578C" w14:textId="77777777" w:rsidR="00E00F9C" w:rsidRPr="0020548F" w:rsidRDefault="00E00F9C" w:rsidP="001157D8">
            <w:pPr>
              <w:pStyle w:val="Kopje"/>
              <w:rPr>
                <w:b w:val="0"/>
              </w:rPr>
            </w:pPr>
          </w:p>
        </w:tc>
      </w:tr>
      <w:tr w:rsidR="00E00F9C" w14:paraId="015036D9" w14:textId="77777777" w:rsidTr="00115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E9766D1" w14:textId="77777777" w:rsidR="00E00F9C" w:rsidRDefault="00E00F9C" w:rsidP="001157D8">
            <w:r>
              <w:t>Wat heb je gedaan en waarom?</w:t>
            </w:r>
          </w:p>
        </w:tc>
      </w:tr>
      <w:tr w:rsidR="00E00F9C" w14:paraId="550CE145" w14:textId="77777777" w:rsidTr="001157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D54CAEA" w14:textId="77777777" w:rsidR="00E00F9C" w:rsidRPr="0020548F" w:rsidRDefault="00E00F9C" w:rsidP="001157D8">
            <w:pPr>
              <w:pStyle w:val="Kopje"/>
              <w:rPr>
                <w:b w:val="0"/>
              </w:rPr>
            </w:pPr>
            <w:r w:rsidRPr="0020548F">
              <w:rPr>
                <w:b w:val="0"/>
              </w:rPr>
              <w:t xml:space="preserve">Ik ben begonnen met het analyseren van het probleem om de oorzaak te achterhalen. Vervolgens heb ik verschillende oplossingen overwogen en uitgeprobeerd, voordat ik de meest efficiënte oplossing heb gekozen. Ik heb ervoor gekozen om </w:t>
            </w:r>
            <w:proofErr w:type="spellStart"/>
            <w:r>
              <w:rPr>
                <w:b w:val="0"/>
              </w:rPr>
              <w:t>Vite</w:t>
            </w:r>
            <w:proofErr w:type="spellEnd"/>
            <w:r>
              <w:rPr>
                <w:b w:val="0"/>
              </w:rPr>
              <w:t xml:space="preserve"> te deinstalleren om vervolgens Mix te her installeren. Dit omd</w:t>
            </w:r>
            <w:r w:rsidRPr="0020548F">
              <w:rPr>
                <w:b w:val="0"/>
              </w:rPr>
              <w:t xml:space="preserve">at deze wel compatibel was met de versie van </w:t>
            </w:r>
            <w:proofErr w:type="spellStart"/>
            <w:r w:rsidRPr="0020548F">
              <w:rPr>
                <w:b w:val="0"/>
              </w:rPr>
              <w:t>Laravel</w:t>
            </w:r>
            <w:proofErr w:type="spellEnd"/>
            <w:r w:rsidRPr="0020548F">
              <w:rPr>
                <w:b w:val="0"/>
              </w:rPr>
              <w:t xml:space="preserve"> die we gebruikten.</w:t>
            </w:r>
          </w:p>
          <w:p w14:paraId="38F97A08" w14:textId="77777777" w:rsidR="00E00F9C" w:rsidRPr="0020548F" w:rsidRDefault="00E00F9C" w:rsidP="001157D8">
            <w:pPr>
              <w:pStyle w:val="Kopje"/>
              <w:rPr>
                <w:b w:val="0"/>
              </w:rPr>
            </w:pPr>
          </w:p>
          <w:p w14:paraId="55CB500F" w14:textId="77777777" w:rsidR="00E00F9C" w:rsidRPr="0020548F" w:rsidRDefault="00E00F9C" w:rsidP="001157D8">
            <w:pPr>
              <w:pStyle w:val="Kopje"/>
              <w:rPr>
                <w:b w:val="0"/>
              </w:rPr>
            </w:pPr>
            <w:r w:rsidRPr="0020548F">
              <w:rPr>
                <w:b w:val="0"/>
              </w:rPr>
              <w:t>Ik heb ook goed gecommuniceerd met mijn team over het probleem en de oplossing, zodat iedereen op de hoogte was van de voortgang van het project.</w:t>
            </w:r>
          </w:p>
          <w:p w14:paraId="73CB3067" w14:textId="77777777" w:rsidR="00E00F9C" w:rsidRDefault="00E00F9C" w:rsidP="001157D8"/>
        </w:tc>
      </w:tr>
      <w:tr w:rsidR="00E00F9C" w14:paraId="0AB97D2F" w14:textId="77777777" w:rsidTr="00115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A2AE5A9" w14:textId="77777777" w:rsidR="00E00F9C" w:rsidRDefault="00E00F9C" w:rsidP="001157D8">
            <w:r>
              <w:t>Wat was het resultaat en waarom?</w:t>
            </w:r>
          </w:p>
        </w:tc>
      </w:tr>
      <w:tr w:rsidR="00E00F9C" w14:paraId="01F112C9" w14:textId="77777777" w:rsidTr="001157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09042010" w14:textId="77777777" w:rsidR="00E00F9C" w:rsidRDefault="00E00F9C" w:rsidP="001157D8">
            <w:pPr>
              <w:pStyle w:val="Kopje"/>
              <w:rPr>
                <w:b w:val="0"/>
              </w:rPr>
            </w:pPr>
            <w:r w:rsidRPr="0020548F">
              <w:rPr>
                <w:b w:val="0"/>
              </w:rPr>
              <w:t>Het resultaat was dat het probleem opgelost was en de functionaliteit van de webapp weer naar behoren werkte. Het project kon weer verder.</w:t>
            </w:r>
          </w:p>
          <w:p w14:paraId="7E4EAAD3" w14:textId="77777777" w:rsidR="00E00F9C" w:rsidRPr="0020548F" w:rsidRDefault="00E00F9C" w:rsidP="001157D8">
            <w:pPr>
              <w:pStyle w:val="Kopje"/>
              <w:rPr>
                <w:b w:val="0"/>
              </w:rPr>
            </w:pPr>
          </w:p>
          <w:p w14:paraId="2AFC5684" w14:textId="54973026" w:rsidR="00E00F9C" w:rsidRDefault="00E00F9C" w:rsidP="001157D8">
            <w:pPr>
              <w:pStyle w:val="Kopje"/>
              <w:rPr>
                <w:b w:val="0"/>
              </w:rPr>
            </w:pPr>
            <w:r w:rsidRPr="0020548F">
              <w:rPr>
                <w:b w:val="0"/>
              </w:rPr>
              <w:t>Door mijn grondige analyse van het probleem en mijn communicatie met het team, heb ik bijgedragen aan het succesvol oplossen van het probleem en het verder kunnen ontwikkelen van de webapp.</w:t>
            </w:r>
            <w:r w:rsidR="00FE13DE">
              <w:rPr>
                <w:b w:val="0"/>
              </w:rPr>
              <w:t xml:space="preserve"> </w:t>
            </w:r>
            <w:r w:rsidR="007E7E33">
              <w:rPr>
                <w:b w:val="0"/>
              </w:rPr>
              <w:t xml:space="preserve">Ook heb ik geleerd om voortaan vooraf onderzoek te doen naar de </w:t>
            </w:r>
            <w:r w:rsidR="007E7E33" w:rsidRPr="00FE13DE">
              <w:rPr>
                <w:b w:val="0"/>
              </w:rPr>
              <w:t>compatibiliteit</w:t>
            </w:r>
            <w:r w:rsidR="007E7E33">
              <w:rPr>
                <w:b w:val="0"/>
              </w:rPr>
              <w:t xml:space="preserve"> om deze fout in het vervolg te voorkomen. </w:t>
            </w:r>
          </w:p>
          <w:p w14:paraId="2D8FD527" w14:textId="77777777" w:rsidR="00E00F9C" w:rsidRPr="0020548F" w:rsidRDefault="00E00F9C" w:rsidP="001157D8">
            <w:pPr>
              <w:pStyle w:val="Kopje"/>
              <w:rPr>
                <w:b w:val="0"/>
              </w:rPr>
            </w:pPr>
          </w:p>
        </w:tc>
      </w:tr>
      <w:tr w:rsidR="00E00F9C" w14:paraId="44CFB5C6" w14:textId="77777777" w:rsidTr="00115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86A65CA" w14:textId="77777777" w:rsidR="00E00F9C" w:rsidRDefault="00E00F9C" w:rsidP="001157D8">
            <w:r>
              <w:t>Wat vind je van je eigen handelen en waarom?</w:t>
            </w:r>
          </w:p>
        </w:tc>
      </w:tr>
      <w:tr w:rsidR="00E00F9C" w14:paraId="359A9386" w14:textId="77777777" w:rsidTr="001157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6308511B" w14:textId="77777777" w:rsidR="00E00F9C" w:rsidRDefault="00E00F9C" w:rsidP="001157D8">
            <w:pPr>
              <w:pStyle w:val="Kopje"/>
              <w:rPr>
                <w:b w:val="0"/>
              </w:rPr>
            </w:pPr>
            <w:r w:rsidRPr="0020548F">
              <w:rPr>
                <w:b w:val="0"/>
              </w:rPr>
              <w:t xml:space="preserve">Ik ben tevreden met mijn eigen handelen, omdat ik het probleem succesvol heb kunnen oplossen. Ik heb de tijd genomen om het probleem grondig te analyseren en verschillende oplossingen uit te </w:t>
            </w:r>
            <w:r w:rsidRPr="0020548F">
              <w:rPr>
                <w:b w:val="0"/>
              </w:rPr>
              <w:lastRenderedPageBreak/>
              <w:t>proberen voordat ik de meest efficiënte oplossing heb gekozen. Ook heb ik goed gecommuniceerd met mijn team, waardoor iedereen op de hoogte was van de voortgang van het project.</w:t>
            </w:r>
          </w:p>
          <w:p w14:paraId="6F7D5108" w14:textId="3E9E895C" w:rsidR="00C43913" w:rsidRPr="0020548F" w:rsidRDefault="00C43913" w:rsidP="001157D8">
            <w:pPr>
              <w:pStyle w:val="Kopje"/>
              <w:rPr>
                <w:b w:val="0"/>
              </w:rPr>
            </w:pPr>
          </w:p>
        </w:tc>
      </w:tr>
    </w:tbl>
    <w:p w14:paraId="061A39A6" w14:textId="77777777" w:rsidR="00E00F9C" w:rsidRDefault="00E00F9C" w:rsidP="00E00F9C"/>
    <w:p w14:paraId="07CA5F56" w14:textId="012F38B7" w:rsidR="008E4ADF" w:rsidRDefault="008E4ADF" w:rsidP="008E4ADF">
      <w:pPr>
        <w:pStyle w:val="Kop1"/>
      </w:pPr>
      <w:r>
        <w:t>Reflectie 2</w:t>
      </w:r>
    </w:p>
    <w:tbl>
      <w:tblPr>
        <w:tblStyle w:val="SPLVeldnamendonkerpaars-1ekolomentotaalrijgroen"/>
        <w:tblW w:w="5000" w:type="pct"/>
        <w:tblLook w:val="04A0" w:firstRow="1" w:lastRow="0" w:firstColumn="1" w:lastColumn="0" w:noHBand="0" w:noVBand="1"/>
      </w:tblPr>
      <w:tblGrid>
        <w:gridCol w:w="9062"/>
      </w:tblGrid>
      <w:tr w:rsidR="008E4ADF" w14:paraId="1A47310F" w14:textId="77777777" w:rsidTr="008E4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56355B" w:themeColor="text2"/>
              <w:left w:val="single" w:sz="4" w:space="0" w:color="56355B" w:themeColor="text2"/>
              <w:bottom w:val="single" w:sz="4" w:space="0" w:color="56355B" w:themeColor="text2"/>
              <w:right w:val="single" w:sz="4" w:space="0" w:color="56355B" w:themeColor="text2"/>
            </w:tcBorders>
            <w:shd w:val="clear" w:color="auto" w:fill="56355B"/>
            <w:hideMark/>
          </w:tcPr>
          <w:p w14:paraId="06F258D9" w14:textId="77777777" w:rsidR="008E4ADF" w:rsidRDefault="008E4ADF">
            <w:pPr>
              <w:jc w:val="center"/>
              <w:rPr>
                <w:b/>
              </w:rPr>
            </w:pPr>
            <w:r>
              <w:rPr>
                <w:b/>
                <w:color w:val="FFFFFF" w:themeColor="background1"/>
              </w:rPr>
              <w:t>Reflectie</w:t>
            </w:r>
          </w:p>
        </w:tc>
      </w:tr>
      <w:tr w:rsidR="008E4ADF" w14:paraId="6B14F0CE" w14:textId="77777777" w:rsidTr="008E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56355B" w:themeColor="text2"/>
              <w:left w:val="single" w:sz="4" w:space="0" w:color="56355B" w:themeColor="text2"/>
              <w:bottom w:val="single" w:sz="4" w:space="0" w:color="56355B" w:themeColor="text2"/>
              <w:right w:val="single" w:sz="4" w:space="0" w:color="56355B" w:themeColor="text2"/>
            </w:tcBorders>
            <w:hideMark/>
          </w:tcPr>
          <w:p w14:paraId="3831D714" w14:textId="77777777" w:rsidR="008E4ADF" w:rsidRDefault="008E4ADF">
            <w:r>
              <w:t>Wat was de situatie?</w:t>
            </w:r>
          </w:p>
        </w:tc>
      </w:tr>
      <w:tr w:rsidR="008E4ADF" w14:paraId="3903B736" w14:textId="77777777" w:rsidTr="001157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56355B" w:themeColor="text2"/>
              <w:left w:val="single" w:sz="4" w:space="0" w:color="56355B" w:themeColor="text2"/>
              <w:bottom w:val="single" w:sz="4" w:space="0" w:color="56355B" w:themeColor="text2"/>
              <w:right w:val="single" w:sz="4" w:space="0" w:color="56355B" w:themeColor="text2"/>
            </w:tcBorders>
            <w:shd w:val="clear" w:color="auto" w:fill="FFFFFF" w:themeFill="background1"/>
          </w:tcPr>
          <w:p w14:paraId="78EB4D39" w14:textId="5C9511D8" w:rsidR="008E4ADF" w:rsidRDefault="008E4ADF" w:rsidP="008E4ADF">
            <w:r>
              <w:t xml:space="preserve">Wij hadden besloten om </w:t>
            </w:r>
            <w:proofErr w:type="spellStart"/>
            <w:r>
              <w:t>Trello</w:t>
            </w:r>
            <w:proofErr w:type="spellEnd"/>
            <w:r>
              <w:t xml:space="preserve"> te gebruiken om de progressie van het project bij te houden. Maar, al snel kwamen wij er achter dat </w:t>
            </w:r>
            <w:proofErr w:type="spellStart"/>
            <w:r>
              <w:t>Trello</w:t>
            </w:r>
            <w:proofErr w:type="spellEnd"/>
            <w:r>
              <w:t xml:space="preserve"> heel gelimiteerd is en dat het fijner zou zijn als wij in sprints konden werken.</w:t>
            </w:r>
          </w:p>
          <w:p w14:paraId="4E919C9D" w14:textId="0CE9AD6E" w:rsidR="008E4ADF" w:rsidRDefault="008E4ADF" w:rsidP="008E4ADF">
            <w:r>
              <w:br/>
              <w:t xml:space="preserve">Wij hebben toen de keuze gemaakt om </w:t>
            </w:r>
            <w:proofErr w:type="spellStart"/>
            <w:r>
              <w:t>Jira</w:t>
            </w:r>
            <w:proofErr w:type="spellEnd"/>
            <w:r>
              <w:t xml:space="preserve"> te gebruiken in plaats van </w:t>
            </w:r>
            <w:proofErr w:type="spellStart"/>
            <w:r>
              <w:t>Trello</w:t>
            </w:r>
            <w:proofErr w:type="spellEnd"/>
            <w:r>
              <w:t xml:space="preserve"> om zo niet alleen van meer functionaliteiten gebruik te maken maar ook </w:t>
            </w:r>
            <w:r w:rsidR="0063554A">
              <w:t xml:space="preserve">om alle progressie </w:t>
            </w:r>
            <w:r>
              <w:t xml:space="preserve">terug </w:t>
            </w:r>
            <w:r w:rsidR="0063554A">
              <w:t xml:space="preserve">te kunnen </w:t>
            </w:r>
            <w:r>
              <w:t xml:space="preserve">vinden in de </w:t>
            </w:r>
            <w:proofErr w:type="spellStart"/>
            <w:r>
              <w:t>backlog</w:t>
            </w:r>
            <w:proofErr w:type="spellEnd"/>
            <w:r>
              <w:t xml:space="preserve">. </w:t>
            </w:r>
          </w:p>
          <w:p w14:paraId="0E74FC67" w14:textId="24B85495" w:rsidR="008E4ADF" w:rsidRDefault="008E4ADF" w:rsidP="008E4ADF"/>
        </w:tc>
      </w:tr>
      <w:tr w:rsidR="008E4ADF" w14:paraId="62EC76D3" w14:textId="77777777" w:rsidTr="008E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56355B" w:themeColor="text2"/>
              <w:left w:val="single" w:sz="4" w:space="0" w:color="56355B" w:themeColor="text2"/>
              <w:bottom w:val="single" w:sz="4" w:space="0" w:color="56355B" w:themeColor="text2"/>
              <w:right w:val="single" w:sz="4" w:space="0" w:color="56355B" w:themeColor="text2"/>
            </w:tcBorders>
            <w:hideMark/>
          </w:tcPr>
          <w:p w14:paraId="3D64E686" w14:textId="77777777" w:rsidR="008E4ADF" w:rsidRDefault="008E4ADF">
            <w:r>
              <w:t>Wat was je taak?</w:t>
            </w:r>
          </w:p>
        </w:tc>
      </w:tr>
      <w:tr w:rsidR="008E4ADF" w14:paraId="5CDF8A3C" w14:textId="77777777" w:rsidTr="008E4A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56355B" w:themeColor="text2"/>
              <w:left w:val="single" w:sz="4" w:space="0" w:color="56355B" w:themeColor="text2"/>
              <w:bottom w:val="single" w:sz="4" w:space="0" w:color="56355B" w:themeColor="text2"/>
              <w:right w:val="single" w:sz="4" w:space="0" w:color="56355B" w:themeColor="text2"/>
            </w:tcBorders>
            <w:shd w:val="clear" w:color="auto" w:fill="FFFFFF" w:themeFill="background1"/>
          </w:tcPr>
          <w:p w14:paraId="1EF7838E" w14:textId="77777777" w:rsidR="0063554A" w:rsidRDefault="008E4ADF">
            <w:r>
              <w:t xml:space="preserve">We hadden </w:t>
            </w:r>
            <w:r w:rsidR="0063554A">
              <w:t xml:space="preserve">eerst </w:t>
            </w:r>
            <w:r>
              <w:t>besloten om</w:t>
            </w:r>
            <w:r w:rsidR="0063554A">
              <w:t xml:space="preserve"> </w:t>
            </w:r>
            <w:proofErr w:type="spellStart"/>
            <w:r w:rsidR="0063554A">
              <w:t>trello</w:t>
            </w:r>
            <w:proofErr w:type="spellEnd"/>
            <w:r w:rsidR="0063554A">
              <w:t xml:space="preserve"> </w:t>
            </w:r>
            <w:r>
              <w:t xml:space="preserve"> te gebruiken om de vooruitgang van het project bij te houden. </w:t>
            </w:r>
            <w:r w:rsidR="0063554A">
              <w:t>Al snel toch overgestapt naar</w:t>
            </w:r>
            <w:r>
              <w:t xml:space="preserve"> </w:t>
            </w:r>
            <w:proofErr w:type="spellStart"/>
            <w:r>
              <w:t>Jira</w:t>
            </w:r>
            <w:proofErr w:type="spellEnd"/>
            <w:r>
              <w:t xml:space="preserve"> omdat het meer functies biedt. </w:t>
            </w:r>
          </w:p>
          <w:p w14:paraId="5CC4129C" w14:textId="6973AD68" w:rsidR="008E4ADF" w:rsidRDefault="008E4ADF">
            <w:r>
              <w:t xml:space="preserve">De taak was om op </w:t>
            </w:r>
            <w:proofErr w:type="spellStart"/>
            <w:r>
              <w:t>Jira</w:t>
            </w:r>
            <w:proofErr w:type="spellEnd"/>
            <w:r>
              <w:t xml:space="preserve"> </w:t>
            </w:r>
            <w:r w:rsidR="0063554A">
              <w:t>de progressie en</w:t>
            </w:r>
            <w:r>
              <w:t xml:space="preserve"> user </w:t>
            </w:r>
            <w:proofErr w:type="spellStart"/>
            <w:r>
              <w:t>stories</w:t>
            </w:r>
            <w:proofErr w:type="spellEnd"/>
            <w:r>
              <w:t xml:space="preserve"> bij te houden</w:t>
            </w:r>
            <w:r w:rsidR="0063554A">
              <w:t xml:space="preserve"> en gebruik te maken van de sprints</w:t>
            </w:r>
            <w:r>
              <w:t>.</w:t>
            </w:r>
          </w:p>
          <w:p w14:paraId="690AC2C9" w14:textId="77777777" w:rsidR="008E4ADF" w:rsidRDefault="008E4ADF"/>
        </w:tc>
      </w:tr>
      <w:tr w:rsidR="008E4ADF" w14:paraId="1D07357F" w14:textId="77777777" w:rsidTr="008E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56355B" w:themeColor="text2"/>
              <w:left w:val="single" w:sz="4" w:space="0" w:color="56355B" w:themeColor="text2"/>
              <w:bottom w:val="single" w:sz="4" w:space="0" w:color="56355B" w:themeColor="text2"/>
              <w:right w:val="single" w:sz="4" w:space="0" w:color="56355B" w:themeColor="text2"/>
            </w:tcBorders>
            <w:hideMark/>
          </w:tcPr>
          <w:p w14:paraId="06C70B3F" w14:textId="77777777" w:rsidR="008E4ADF" w:rsidRDefault="008E4ADF">
            <w:r>
              <w:t>Wat heb je gedaan en waarom?</w:t>
            </w:r>
          </w:p>
        </w:tc>
      </w:tr>
      <w:tr w:rsidR="008E4ADF" w14:paraId="11D13D77" w14:textId="77777777" w:rsidTr="008E4A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56355B" w:themeColor="text2"/>
              <w:left w:val="single" w:sz="4" w:space="0" w:color="56355B" w:themeColor="text2"/>
              <w:bottom w:val="single" w:sz="4" w:space="0" w:color="56355B" w:themeColor="text2"/>
              <w:right w:val="single" w:sz="4" w:space="0" w:color="56355B" w:themeColor="text2"/>
            </w:tcBorders>
            <w:shd w:val="clear" w:color="auto" w:fill="FFFFFF" w:themeFill="background1"/>
          </w:tcPr>
          <w:p w14:paraId="1ABC657D" w14:textId="6AFC3B16" w:rsidR="008E4ADF" w:rsidRDefault="008E4ADF">
            <w:r>
              <w:t xml:space="preserve">Ik heb </w:t>
            </w:r>
            <w:r w:rsidR="0063554A">
              <w:t xml:space="preserve">op </w:t>
            </w:r>
            <w:proofErr w:type="spellStart"/>
            <w:r>
              <w:t>Jira</w:t>
            </w:r>
            <w:proofErr w:type="spellEnd"/>
            <w:r>
              <w:t xml:space="preserve"> </w:t>
            </w:r>
            <w:r w:rsidR="0063554A">
              <w:t xml:space="preserve">de issues </w:t>
            </w:r>
            <w:r>
              <w:t xml:space="preserve">waar ik mee bezig ging zijn op mijn naam gezet. </w:t>
            </w:r>
            <w:r w:rsidR="0063554A">
              <w:br/>
            </w:r>
            <w:r>
              <w:t>En ik heb de issues soms een beetje te laat</w:t>
            </w:r>
            <w:r w:rsidR="0063554A">
              <w:t xml:space="preserve"> </w:t>
            </w:r>
            <w:r>
              <w:t xml:space="preserve">op </w:t>
            </w:r>
            <w:proofErr w:type="spellStart"/>
            <w:r w:rsidR="0063554A">
              <w:t>done</w:t>
            </w:r>
            <w:proofErr w:type="spellEnd"/>
            <w:r>
              <w:t xml:space="preserve"> gezet.</w:t>
            </w:r>
          </w:p>
          <w:p w14:paraId="488E2FEC" w14:textId="77777777" w:rsidR="008E4ADF" w:rsidRDefault="008E4ADF"/>
        </w:tc>
      </w:tr>
      <w:tr w:rsidR="008E4ADF" w14:paraId="77C13E6C" w14:textId="77777777" w:rsidTr="008E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56355B" w:themeColor="text2"/>
              <w:left w:val="single" w:sz="4" w:space="0" w:color="56355B" w:themeColor="text2"/>
              <w:bottom w:val="single" w:sz="4" w:space="0" w:color="56355B" w:themeColor="text2"/>
              <w:right w:val="single" w:sz="4" w:space="0" w:color="56355B" w:themeColor="text2"/>
            </w:tcBorders>
            <w:hideMark/>
          </w:tcPr>
          <w:p w14:paraId="232FB1B5" w14:textId="77777777" w:rsidR="008E4ADF" w:rsidRDefault="008E4ADF">
            <w:r>
              <w:t>Wat was het resultaat en waarom?</w:t>
            </w:r>
          </w:p>
        </w:tc>
      </w:tr>
      <w:tr w:rsidR="008E4ADF" w14:paraId="52D1739F" w14:textId="77777777" w:rsidTr="008E4A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56355B" w:themeColor="text2"/>
              <w:left w:val="single" w:sz="4" w:space="0" w:color="56355B" w:themeColor="text2"/>
              <w:bottom w:val="single" w:sz="4" w:space="0" w:color="56355B" w:themeColor="text2"/>
              <w:right w:val="single" w:sz="4" w:space="0" w:color="56355B" w:themeColor="text2"/>
            </w:tcBorders>
            <w:shd w:val="clear" w:color="auto" w:fill="FFFFFF" w:themeFill="background1"/>
          </w:tcPr>
          <w:p w14:paraId="2350CF77" w14:textId="74E7895D" w:rsidR="008E4ADF" w:rsidRDefault="008E4ADF">
            <w:r>
              <w:t xml:space="preserve">Het resultaat was dat als je op </w:t>
            </w:r>
            <w:proofErr w:type="spellStart"/>
            <w:r w:rsidR="0063554A">
              <w:t>Jira</w:t>
            </w:r>
            <w:proofErr w:type="spellEnd"/>
            <w:r>
              <w:t xml:space="preserve"> kijk</w:t>
            </w:r>
            <w:r w:rsidR="0063554A">
              <w:t>t</w:t>
            </w:r>
            <w:r>
              <w:t xml:space="preserve">, je niet een duidelijk </w:t>
            </w:r>
            <w:r w:rsidR="0063554A">
              <w:t>en gedetailleerd beeld krijgt van welke taak of user story ik</w:t>
            </w:r>
            <w:r>
              <w:t xml:space="preserve"> mee bezig was, </w:t>
            </w:r>
            <w:r w:rsidR="0063554A">
              <w:t>ook de progressie was moeilijk te zien.</w:t>
            </w:r>
            <w:r w:rsidR="00007972">
              <w:t xml:space="preserve"> Hierdoor moesten wij toch tijdens de stand-up vragen waar wij mee bezig waren.</w:t>
            </w:r>
          </w:p>
          <w:p w14:paraId="6E33C31F" w14:textId="77777777" w:rsidR="008E4ADF" w:rsidRDefault="008E4ADF"/>
        </w:tc>
      </w:tr>
      <w:tr w:rsidR="008E4ADF" w14:paraId="608A3214" w14:textId="77777777" w:rsidTr="008E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56355B" w:themeColor="text2"/>
              <w:left w:val="single" w:sz="4" w:space="0" w:color="56355B" w:themeColor="text2"/>
              <w:bottom w:val="single" w:sz="4" w:space="0" w:color="56355B" w:themeColor="text2"/>
              <w:right w:val="single" w:sz="4" w:space="0" w:color="56355B" w:themeColor="text2"/>
            </w:tcBorders>
            <w:hideMark/>
          </w:tcPr>
          <w:p w14:paraId="484D823D" w14:textId="77777777" w:rsidR="008E4ADF" w:rsidRDefault="008E4ADF">
            <w:r>
              <w:t>Wat vind je van je eigen handelen en waarom?</w:t>
            </w:r>
          </w:p>
        </w:tc>
      </w:tr>
      <w:tr w:rsidR="008E4ADF" w14:paraId="76E60743" w14:textId="77777777" w:rsidTr="008E4A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56355B" w:themeColor="text2"/>
              <w:left w:val="single" w:sz="4" w:space="0" w:color="56355B" w:themeColor="text2"/>
              <w:bottom w:val="single" w:sz="4" w:space="0" w:color="56355B" w:themeColor="text2"/>
              <w:right w:val="single" w:sz="4" w:space="0" w:color="56355B" w:themeColor="text2"/>
            </w:tcBorders>
            <w:shd w:val="clear" w:color="auto" w:fill="FFFFFF" w:themeFill="background1"/>
          </w:tcPr>
          <w:p w14:paraId="30B013E4" w14:textId="6342CB6F" w:rsidR="008E4ADF" w:rsidRDefault="008E4ADF">
            <w:r>
              <w:t xml:space="preserve">Het was niet helemaal goed genoeg, het zou beter zijn als het team een duidelijk beeld zou hebben van waar ik mee bezig was, zonder dat ik </w:t>
            </w:r>
            <w:r w:rsidR="0063554A">
              <w:t>dit</w:t>
            </w:r>
            <w:r>
              <w:t xml:space="preserve"> vertel in een</w:t>
            </w:r>
            <w:r w:rsidR="00007972">
              <w:t xml:space="preserve"> stand-up.</w:t>
            </w:r>
          </w:p>
          <w:p w14:paraId="021190A0" w14:textId="77777777" w:rsidR="008E4ADF" w:rsidRDefault="008E4ADF"/>
        </w:tc>
      </w:tr>
    </w:tbl>
    <w:p w14:paraId="32C4ADC1" w14:textId="77777777" w:rsidR="00E00F9C" w:rsidRPr="00A460B7" w:rsidRDefault="00E00F9C" w:rsidP="00E00F9C"/>
    <w:sectPr w:rsidR="00E00F9C" w:rsidRPr="00A460B7" w:rsidSect="00C76462">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1134E" w14:textId="77777777" w:rsidR="00456DAE" w:rsidRDefault="00456DAE" w:rsidP="00910A2E">
      <w:pPr>
        <w:spacing w:line="240" w:lineRule="auto"/>
      </w:pPr>
      <w:r>
        <w:separator/>
      </w:r>
    </w:p>
  </w:endnote>
  <w:endnote w:type="continuationSeparator" w:id="0">
    <w:p w14:paraId="0310A54D" w14:textId="77777777" w:rsidR="00456DAE" w:rsidRDefault="00456DAE"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E11ED" w14:textId="2752042E" w:rsidR="007A765A" w:rsidRPr="0056032D" w:rsidRDefault="0056032D" w:rsidP="00680BAF">
    <w:pPr>
      <w:pStyle w:val="Voettekst"/>
      <w:tabs>
        <w:tab w:val="clear" w:pos="9072"/>
        <w:tab w:val="right" w:pos="14004"/>
      </w:tabs>
    </w:pPr>
    <w:r>
      <w:rPr>
        <w:noProof/>
        <w:lang w:val="en-US"/>
      </w:rPr>
      <w:drawing>
        <wp:inline distT="0" distB="0" distL="0" distR="0" wp14:anchorId="671C48DA" wp14:editId="4323D44C">
          <wp:extent cx="918000" cy="360000"/>
          <wp:effectExtent l="0" t="0" r="0" b="2540"/>
          <wp:docPr id="244635646" name="Afbeelding 24463564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680BAF">
      <w:t>Reflectie</w:t>
    </w:r>
    <w:r>
      <w:tab/>
    </w:r>
    <w:r w:rsidR="00217079">
      <w:rPr>
        <w:szCs w:val="16"/>
      </w:rPr>
      <w:fldChar w:fldCharType="begin"/>
    </w:r>
    <w:r w:rsidR="00217079">
      <w:rPr>
        <w:szCs w:val="16"/>
      </w:rPr>
      <w:instrText>PAGE</w:instrText>
    </w:r>
    <w:r w:rsidR="00217079">
      <w:rPr>
        <w:szCs w:val="16"/>
      </w:rPr>
      <w:fldChar w:fldCharType="separate"/>
    </w:r>
    <w:r w:rsidR="004F67BE">
      <w:rPr>
        <w:noProof/>
        <w:szCs w:val="16"/>
      </w:rPr>
      <w:t>3</w:t>
    </w:r>
    <w:r w:rsidR="00217079">
      <w:rPr>
        <w:szCs w:val="16"/>
      </w:rPr>
      <w:fldChar w:fldCharType="end"/>
    </w:r>
    <w:r w:rsidR="00217079">
      <w:rPr>
        <w:szCs w:val="16"/>
      </w:rPr>
      <w:t>/</w:t>
    </w:r>
    <w:r w:rsidR="00217079">
      <w:rPr>
        <w:szCs w:val="16"/>
      </w:rPr>
      <w:fldChar w:fldCharType="begin"/>
    </w:r>
    <w:r w:rsidR="00217079">
      <w:rPr>
        <w:szCs w:val="16"/>
      </w:rPr>
      <w:instrText>NUMPAGES</w:instrText>
    </w:r>
    <w:r w:rsidR="00217079">
      <w:rPr>
        <w:szCs w:val="16"/>
      </w:rPr>
      <w:fldChar w:fldCharType="separate"/>
    </w:r>
    <w:r w:rsidR="004F67BE">
      <w:rPr>
        <w:noProof/>
        <w:szCs w:val="16"/>
      </w:rPr>
      <w:t>3</w:t>
    </w:r>
    <w:r w:rsidR="00217079">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4F55A" w14:textId="77777777" w:rsidR="00456DAE" w:rsidRDefault="00456DAE" w:rsidP="00910A2E">
      <w:pPr>
        <w:spacing w:line="240" w:lineRule="auto"/>
      </w:pPr>
      <w:r>
        <w:separator/>
      </w:r>
    </w:p>
  </w:footnote>
  <w:footnote w:type="continuationSeparator" w:id="0">
    <w:p w14:paraId="57F83B05" w14:textId="77777777" w:rsidR="00456DAE" w:rsidRDefault="00456DAE" w:rsidP="00910A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E21BB"/>
    <w:multiLevelType w:val="hybridMultilevel"/>
    <w:tmpl w:val="81F4D176"/>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04D3903"/>
    <w:multiLevelType w:val="hybridMultilevel"/>
    <w:tmpl w:val="ACA4BB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9620AD"/>
    <w:multiLevelType w:val="hybridMultilevel"/>
    <w:tmpl w:val="53F42A4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2D634C8"/>
    <w:multiLevelType w:val="hybridMultilevel"/>
    <w:tmpl w:val="D4EA95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8710D2A"/>
    <w:multiLevelType w:val="hybridMultilevel"/>
    <w:tmpl w:val="56F6A9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A662575"/>
    <w:multiLevelType w:val="hybridMultilevel"/>
    <w:tmpl w:val="6A42C8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75F4FCC"/>
    <w:multiLevelType w:val="hybridMultilevel"/>
    <w:tmpl w:val="FA2635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91022697">
    <w:abstractNumId w:val="0"/>
  </w:num>
  <w:num w:numId="2" w16cid:durableId="958801583">
    <w:abstractNumId w:val="2"/>
  </w:num>
  <w:num w:numId="3" w16cid:durableId="16084306">
    <w:abstractNumId w:val="6"/>
  </w:num>
  <w:num w:numId="4" w16cid:durableId="1543441582">
    <w:abstractNumId w:val="4"/>
  </w:num>
  <w:num w:numId="5" w16cid:durableId="594242599">
    <w:abstractNumId w:val="5"/>
  </w:num>
  <w:num w:numId="6" w16cid:durableId="709036976">
    <w:abstractNumId w:val="3"/>
  </w:num>
  <w:num w:numId="7" w16cid:durableId="367951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A9A"/>
    <w:rsid w:val="00007972"/>
    <w:rsid w:val="000172B9"/>
    <w:rsid w:val="00057104"/>
    <w:rsid w:val="000728AA"/>
    <w:rsid w:val="00083B0D"/>
    <w:rsid w:val="00095F6E"/>
    <w:rsid w:val="000B3B21"/>
    <w:rsid w:val="000C018E"/>
    <w:rsid w:val="001425FD"/>
    <w:rsid w:val="0017583A"/>
    <w:rsid w:val="001763E3"/>
    <w:rsid w:val="001917B1"/>
    <w:rsid w:val="001A4216"/>
    <w:rsid w:val="001A5529"/>
    <w:rsid w:val="001F5A9F"/>
    <w:rsid w:val="0020548F"/>
    <w:rsid w:val="00217079"/>
    <w:rsid w:val="0023055E"/>
    <w:rsid w:val="00237180"/>
    <w:rsid w:val="002447F3"/>
    <w:rsid w:val="0026276D"/>
    <w:rsid w:val="00277CF8"/>
    <w:rsid w:val="00285DE1"/>
    <w:rsid w:val="002A74C1"/>
    <w:rsid w:val="002B4260"/>
    <w:rsid w:val="002D5D7B"/>
    <w:rsid w:val="002D7E3D"/>
    <w:rsid w:val="002F2F7F"/>
    <w:rsid w:val="00383605"/>
    <w:rsid w:val="003C5AFA"/>
    <w:rsid w:val="00424AEA"/>
    <w:rsid w:val="0044183D"/>
    <w:rsid w:val="00445429"/>
    <w:rsid w:val="00453FAC"/>
    <w:rsid w:val="004568BA"/>
    <w:rsid w:val="00456DAE"/>
    <w:rsid w:val="00457C43"/>
    <w:rsid w:val="004A1B72"/>
    <w:rsid w:val="004D6BD6"/>
    <w:rsid w:val="004F66D3"/>
    <w:rsid w:val="004F67BE"/>
    <w:rsid w:val="00515F5F"/>
    <w:rsid w:val="00544045"/>
    <w:rsid w:val="0056032D"/>
    <w:rsid w:val="00581D92"/>
    <w:rsid w:val="00594DA0"/>
    <w:rsid w:val="005B2054"/>
    <w:rsid w:val="006069E2"/>
    <w:rsid w:val="0063554A"/>
    <w:rsid w:val="006376E8"/>
    <w:rsid w:val="006424E4"/>
    <w:rsid w:val="00680BAF"/>
    <w:rsid w:val="00685F3C"/>
    <w:rsid w:val="0069446E"/>
    <w:rsid w:val="00695E93"/>
    <w:rsid w:val="006B5218"/>
    <w:rsid w:val="0070275D"/>
    <w:rsid w:val="0072738F"/>
    <w:rsid w:val="00730F2F"/>
    <w:rsid w:val="0074117F"/>
    <w:rsid w:val="007554A7"/>
    <w:rsid w:val="007712CA"/>
    <w:rsid w:val="00773A9A"/>
    <w:rsid w:val="00792BBE"/>
    <w:rsid w:val="007D49E9"/>
    <w:rsid w:val="007E7E33"/>
    <w:rsid w:val="007F1D20"/>
    <w:rsid w:val="00815492"/>
    <w:rsid w:val="0082745D"/>
    <w:rsid w:val="00837330"/>
    <w:rsid w:val="00854C7A"/>
    <w:rsid w:val="00866A5C"/>
    <w:rsid w:val="00881F6F"/>
    <w:rsid w:val="008C7451"/>
    <w:rsid w:val="008E0EE0"/>
    <w:rsid w:val="008E4ADF"/>
    <w:rsid w:val="008E7EC5"/>
    <w:rsid w:val="00900A4C"/>
    <w:rsid w:val="00910A2E"/>
    <w:rsid w:val="00914247"/>
    <w:rsid w:val="0093724F"/>
    <w:rsid w:val="009423AA"/>
    <w:rsid w:val="0099471C"/>
    <w:rsid w:val="00996768"/>
    <w:rsid w:val="00996AD2"/>
    <w:rsid w:val="009A16B3"/>
    <w:rsid w:val="00A108AB"/>
    <w:rsid w:val="00A10C66"/>
    <w:rsid w:val="00A266FE"/>
    <w:rsid w:val="00A40354"/>
    <w:rsid w:val="00A4201B"/>
    <w:rsid w:val="00A460B7"/>
    <w:rsid w:val="00A749F5"/>
    <w:rsid w:val="00A856EA"/>
    <w:rsid w:val="00AA3AF9"/>
    <w:rsid w:val="00AC1113"/>
    <w:rsid w:val="00B40C3B"/>
    <w:rsid w:val="00B66E89"/>
    <w:rsid w:val="00B8218E"/>
    <w:rsid w:val="00B9493B"/>
    <w:rsid w:val="00BE16DC"/>
    <w:rsid w:val="00C02B53"/>
    <w:rsid w:val="00C43913"/>
    <w:rsid w:val="00C76462"/>
    <w:rsid w:val="00C84117"/>
    <w:rsid w:val="00C93A88"/>
    <w:rsid w:val="00CB045F"/>
    <w:rsid w:val="00CB3D2A"/>
    <w:rsid w:val="00CE1BE8"/>
    <w:rsid w:val="00D0422D"/>
    <w:rsid w:val="00D04F79"/>
    <w:rsid w:val="00D26CD4"/>
    <w:rsid w:val="00D46F78"/>
    <w:rsid w:val="00DB3960"/>
    <w:rsid w:val="00DB6F33"/>
    <w:rsid w:val="00DB7044"/>
    <w:rsid w:val="00DC0644"/>
    <w:rsid w:val="00DE4CFF"/>
    <w:rsid w:val="00DF2F91"/>
    <w:rsid w:val="00E00F9C"/>
    <w:rsid w:val="00E20EB2"/>
    <w:rsid w:val="00E24C05"/>
    <w:rsid w:val="00E33458"/>
    <w:rsid w:val="00E35A34"/>
    <w:rsid w:val="00E549BE"/>
    <w:rsid w:val="00E63944"/>
    <w:rsid w:val="00EC4011"/>
    <w:rsid w:val="00F07524"/>
    <w:rsid w:val="00F21B9C"/>
    <w:rsid w:val="00F26391"/>
    <w:rsid w:val="00F314EA"/>
    <w:rsid w:val="00F43BFF"/>
    <w:rsid w:val="00F608D0"/>
    <w:rsid w:val="00F6572B"/>
    <w:rsid w:val="00F86F0C"/>
    <w:rsid w:val="00FA468C"/>
    <w:rsid w:val="00FB52C8"/>
    <w:rsid w:val="00FE13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6ECCA5"/>
  <w15:chartTrackingRefBased/>
  <w15:docId w15:val="{77B9B02D-CBA2-4F28-97EB-49CB29AE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35A34"/>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rsid w:val="00383605"/>
    <w:pPr>
      <w:keepNext/>
      <w:keepLines/>
      <w:spacing w:before="40"/>
      <w:outlineLvl w:val="3"/>
    </w:pPr>
    <w:rPr>
      <w:rFonts w:asciiTheme="majorHAnsi" w:eastAsiaTheme="majorEastAsia" w:hAnsiTheme="majorHAnsi" w:cstheme="majorBidi"/>
      <w:i/>
      <w:iCs/>
      <w:color w:val="528ACC"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link w:val="GeenafstandChar"/>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383605"/>
    <w:rPr>
      <w:rFonts w:asciiTheme="majorHAnsi" w:eastAsiaTheme="majorEastAsia" w:hAnsiTheme="majorHAnsi" w:cstheme="majorBidi"/>
      <w:i/>
      <w:iCs/>
      <w:color w:val="528ACC" w:themeColor="accent1" w:themeShade="BF"/>
    </w:rPr>
  </w:style>
  <w:style w:type="table" w:customStyle="1" w:styleId="SPLVeldnamendonkerpaars-1ekolomentotaalrijgroen">
    <w:name w:val="SPL Veldnamen donkerpaars - 1e kolom en totaalrij groen"/>
    <w:basedOn w:val="Standaardtabe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D7E3D"/>
    <w:pPr>
      <w:tabs>
        <w:tab w:val="right" w:leader="dot" w:pos="9062"/>
      </w:tabs>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paragraph" w:styleId="Voetnoottekst">
    <w:name w:val="footnote text"/>
    <w:basedOn w:val="Standaard"/>
    <w:link w:val="VoetnoottekstChar"/>
    <w:uiPriority w:val="99"/>
    <w:semiHidden/>
    <w:unhideWhenUsed/>
    <w:rsid w:val="002B4260"/>
    <w:pPr>
      <w:spacing w:line="240" w:lineRule="auto"/>
    </w:pPr>
    <w:rPr>
      <w:rFonts w:asciiTheme="minorHAnsi" w:hAnsiTheme="minorHAnsi"/>
      <w:sz w:val="20"/>
      <w:szCs w:val="20"/>
    </w:rPr>
  </w:style>
  <w:style w:type="character" w:customStyle="1" w:styleId="VoetnoottekstChar">
    <w:name w:val="Voetnoottekst Char"/>
    <w:basedOn w:val="Standaardalinea-lettertype"/>
    <w:link w:val="Voetnoottekst"/>
    <w:uiPriority w:val="99"/>
    <w:semiHidden/>
    <w:rsid w:val="002B4260"/>
    <w:rPr>
      <w:sz w:val="20"/>
      <w:szCs w:val="20"/>
    </w:rPr>
  </w:style>
  <w:style w:type="character" w:styleId="Voetnootmarkering">
    <w:name w:val="footnote reference"/>
    <w:basedOn w:val="Standaardalinea-lettertype"/>
    <w:uiPriority w:val="99"/>
    <w:semiHidden/>
    <w:unhideWhenUsed/>
    <w:rsid w:val="002B4260"/>
    <w:rPr>
      <w:vertAlign w:val="superscript"/>
    </w:rPr>
  </w:style>
  <w:style w:type="table" w:styleId="Lichtearcering">
    <w:name w:val="Light Shading"/>
    <w:basedOn w:val="Standaardtabel"/>
    <w:uiPriority w:val="60"/>
    <w:rsid w:val="0056032D"/>
    <w:pPr>
      <w:spacing w:after="0" w:line="240" w:lineRule="auto"/>
    </w:pPr>
    <w:rPr>
      <w:color w:val="BFBFBF" w:themeColor="text1" w:themeShade="BF"/>
    </w:rPr>
    <w:tblPr>
      <w:tblStyleRowBandSize w:val="1"/>
      <w:tblStyleColBandSize w:val="1"/>
      <w:tblBorders>
        <w:top w:val="single" w:sz="8" w:space="0" w:color="FFFFFF" w:themeColor="text1"/>
        <w:bottom w:val="single" w:sz="8" w:space="0" w:color="FFFFFF" w:themeColor="text1"/>
      </w:tblBorders>
    </w:tblPr>
    <w:tblStylePr w:type="firstRow">
      <w:pPr>
        <w:spacing w:before="0" w:after="0" w:line="240" w:lineRule="auto"/>
      </w:pPr>
      <w:rPr>
        <w:b/>
        <w:bCs/>
      </w:rPr>
      <w:tblPr/>
      <w:tcPr>
        <w:tcBorders>
          <w:top w:val="single" w:sz="8" w:space="0" w:color="FFFFFF" w:themeColor="text1"/>
          <w:left w:val="nil"/>
          <w:bottom w:val="single" w:sz="8" w:space="0" w:color="FFFFFF" w:themeColor="text1"/>
          <w:right w:val="nil"/>
          <w:insideH w:val="nil"/>
          <w:insideV w:val="nil"/>
        </w:tcBorders>
      </w:tcPr>
    </w:tblStylePr>
    <w:tblStylePr w:type="lastRow">
      <w:pPr>
        <w:spacing w:before="0" w:after="0" w:line="240" w:lineRule="auto"/>
      </w:pPr>
      <w:rPr>
        <w:b/>
        <w:bCs/>
      </w:rPr>
      <w:tblPr/>
      <w:tcPr>
        <w:tcBorders>
          <w:top w:val="single" w:sz="8" w:space="0" w:color="FFFFFF" w:themeColor="text1"/>
          <w:left w:val="nil"/>
          <w:bottom w:val="single" w:sz="8" w:space="0" w:color="FFFFFF"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text1" w:themeFillTint="3F"/>
      </w:tcPr>
    </w:tblStylePr>
    <w:tblStylePr w:type="band1Horz">
      <w:tblPr/>
      <w:tcPr>
        <w:tcBorders>
          <w:left w:val="nil"/>
          <w:right w:val="nil"/>
          <w:insideH w:val="nil"/>
          <w:insideV w:val="nil"/>
        </w:tcBorders>
        <w:shd w:val="clear" w:color="auto" w:fill="FFFFFF" w:themeFill="text1" w:themeFillTint="3F"/>
      </w:tcPr>
    </w:tblStylePr>
  </w:style>
  <w:style w:type="paragraph" w:customStyle="1" w:styleId="Kopje">
    <w:name w:val="Kopje"/>
    <w:basedOn w:val="Standaard"/>
    <w:qFormat/>
    <w:rsid w:val="00A4201B"/>
    <w:pPr>
      <w:spacing w:line="259" w:lineRule="auto"/>
    </w:pPr>
    <w:rPr>
      <w:rFonts w:asciiTheme="minorHAnsi" w:hAnsiTheme="minorHAnsi"/>
      <w:b/>
      <w:bCs/>
    </w:rPr>
  </w:style>
  <w:style w:type="character" w:customStyle="1" w:styleId="GeenafstandChar">
    <w:name w:val="Geen afstand Char"/>
    <w:basedOn w:val="Standaardalinea-lettertype"/>
    <w:link w:val="Geenafstand"/>
    <w:uiPriority w:val="1"/>
    <w:rsid w:val="00C76462"/>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26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cuments\Stichting%20Praktijkleren\211210%20Examenportfolio\Logboek%20kandidaat.dotx" TargetMode="External"/></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f7cbb314-6746-4884-8f98-45ecca6dcb23">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47AB41D0C3D2B409587B284C81DB866" ma:contentTypeVersion="10" ma:contentTypeDescription="Een nieuw document maken." ma:contentTypeScope="" ma:versionID="287b8addf7126f55332e78a175b722c9">
  <xsd:schema xmlns:xsd="http://www.w3.org/2001/XMLSchema" xmlns:xs="http://www.w3.org/2001/XMLSchema" xmlns:p="http://schemas.microsoft.com/office/2006/metadata/properties" xmlns:ns2="dc235819-ac44-49af-bc23-f8c8be9ff904" xmlns:ns3="f7cbb314-6746-4884-8f98-45ecca6dcb23" targetNamespace="http://schemas.microsoft.com/office/2006/metadata/properties" ma:root="true" ma:fieldsID="59619d980d4a25787963c8d4d919a33b" ns2:_="" ns3:_="">
    <xsd:import namespace="dc235819-ac44-49af-bc23-f8c8be9ff904"/>
    <xsd:import namespace="f7cbb314-6746-4884-8f98-45ecca6dcb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235819-ac44-49af-bc23-f8c8be9ff9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7cbb314-6746-4884-8f98-45ecca6dcb23"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5FE5FE-53F0-4225-AEE2-FBDD5F5A52F7}">
  <ds:schemaRefs>
    <ds:schemaRef ds:uri="http://schemas.microsoft.com/office/2006/metadata/properties"/>
    <ds:schemaRef ds:uri="http://schemas.microsoft.com/office/infopath/2007/PartnerControls"/>
    <ds:schemaRef ds:uri="f7cbb314-6746-4884-8f98-45ecca6dcb23"/>
  </ds:schemaRefs>
</ds:datastoreItem>
</file>

<file path=customXml/itemProps3.xml><?xml version="1.0" encoding="utf-8"?>
<ds:datastoreItem xmlns:ds="http://schemas.openxmlformats.org/officeDocument/2006/customXml" ds:itemID="{C41EEACF-D5B1-483A-A948-1165053D6B49}">
  <ds:schemaRefs>
    <ds:schemaRef ds:uri="http://schemas.microsoft.com/sharepoint/v3/contenttype/forms"/>
  </ds:schemaRefs>
</ds:datastoreItem>
</file>

<file path=customXml/itemProps4.xml><?xml version="1.0" encoding="utf-8"?>
<ds:datastoreItem xmlns:ds="http://schemas.openxmlformats.org/officeDocument/2006/customXml" ds:itemID="{F78A95D7-C7D6-4C09-BE23-A5359274C2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235819-ac44-49af-bc23-f8c8be9ff904"/>
    <ds:schemaRef ds:uri="f7cbb314-6746-4884-8f98-45ecca6dcb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8D12BF4-AC5D-45A8-8BCF-236E6A7C6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Logboek kandidaat</Template>
  <TotalTime>113</TotalTime>
  <Pages>3</Pages>
  <Words>581</Words>
  <Characters>3201</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Reflectie Kylian Bielsma</vt:lpstr>
      <vt:lpstr/>
    </vt:vector>
  </TitlesOfParts>
  <Manager/>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 Kylian Bielsma</dc:title>
  <dc:subject/>
  <dc:creator/>
  <cp:keywords/>
  <dc:description/>
  <cp:lastModifiedBy>Stagiair</cp:lastModifiedBy>
  <cp:revision>27</cp:revision>
  <dcterms:created xsi:type="dcterms:W3CDTF">2023-04-24T07:40:00Z</dcterms:created>
  <dcterms:modified xsi:type="dcterms:W3CDTF">2023-04-24T12:37:00Z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0x01010047ABD64EF9006244A3D347546999053A</vt:lpwstr>
  </property>
  <property fmtid="{D5CDD505-2E9C-101B-9397-08002B2CF9AE}" pid="3" name="Order">
    <vt:r8>11457400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ies>
</file>